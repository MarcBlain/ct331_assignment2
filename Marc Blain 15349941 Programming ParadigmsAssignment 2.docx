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C15" w:rsidRDefault="00E24A49">
      <w:r>
        <w:t xml:space="preserve">Marc Blain </w:t>
      </w:r>
      <w:r>
        <w:tab/>
        <w:t xml:space="preserve">15349941 </w:t>
      </w:r>
      <w:r>
        <w:tab/>
        <w:t>Programming Paradigms</w:t>
      </w:r>
      <w:r>
        <w:tab/>
        <w:t>Assignment 2-Racket</w:t>
      </w:r>
    </w:p>
    <w:p w:rsidR="00E24A49" w:rsidRDefault="00E24A49">
      <w:r>
        <w:tab/>
      </w:r>
      <w:r>
        <w:tab/>
      </w:r>
      <w:hyperlink r:id="rId6" w:history="1">
        <w:r w:rsidRPr="00A04F5F">
          <w:rPr>
            <w:rStyle w:val="Hyperlink"/>
          </w:rPr>
          <w:t>https://github.com/MarcBlain/ct331_assignment2</w:t>
        </w:r>
      </w:hyperlink>
    </w:p>
    <w:p w:rsidR="00E24A49" w:rsidRDefault="00E24A49">
      <w:r>
        <w:t>Part 1:</w:t>
      </w:r>
    </w:p>
    <w:p w:rsidR="00E24A49" w:rsidRDefault="00E24A49">
      <w:r>
        <w:rPr>
          <w:noProof/>
          <w:lang w:eastAsia="en-IE"/>
        </w:rPr>
        <w:drawing>
          <wp:inline distT="0" distB="0" distL="0" distR="0" wp14:anchorId="4472E8DC" wp14:editId="0AFC28A2">
            <wp:extent cx="5731510" cy="3578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8225"/>
                    </a:xfrm>
                    <a:prstGeom prst="rect">
                      <a:avLst/>
                    </a:prstGeom>
                  </pic:spPr>
                </pic:pic>
              </a:graphicData>
            </a:graphic>
          </wp:inline>
        </w:drawing>
      </w:r>
    </w:p>
    <w:p w:rsidR="00E24A49" w:rsidRDefault="00E24A49"/>
    <w:p w:rsidR="00E24A49" w:rsidRDefault="00E24A49">
      <w:r>
        <w:rPr>
          <w:noProof/>
          <w:lang w:eastAsia="en-IE"/>
        </w:rPr>
        <w:drawing>
          <wp:inline distT="0" distB="0" distL="0" distR="0" wp14:anchorId="518DECF0" wp14:editId="0D1B1112">
            <wp:extent cx="5731510" cy="917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7575"/>
                    </a:xfrm>
                    <a:prstGeom prst="rect">
                      <a:avLst/>
                    </a:prstGeom>
                  </pic:spPr>
                </pic:pic>
              </a:graphicData>
            </a:graphic>
          </wp:inline>
        </w:drawing>
      </w:r>
    </w:p>
    <w:p w:rsidR="00E24A49" w:rsidRDefault="00E24A49">
      <w:r>
        <w:rPr>
          <w:noProof/>
          <w:lang w:eastAsia="en-IE"/>
        </w:rPr>
        <w:drawing>
          <wp:inline distT="0" distB="0" distL="0" distR="0" wp14:anchorId="6C636270" wp14:editId="2812CDDB">
            <wp:extent cx="2219325" cy="135231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990" cy="1356986"/>
                    </a:xfrm>
                    <a:prstGeom prst="rect">
                      <a:avLst/>
                    </a:prstGeom>
                  </pic:spPr>
                </pic:pic>
              </a:graphicData>
            </a:graphic>
          </wp:inline>
        </w:drawing>
      </w:r>
    </w:p>
    <w:p w:rsidR="00E96A88" w:rsidRDefault="00E96A88" w:rsidP="00E96A88">
      <w:r>
        <w:t>Cons takes two s expressions and forms a single s expression. The list function takes a series of zero or more s-expressions and combines them into a list, which is shown in the command line output as a single unit, but is really a shorthand for a more complex s-expression (a nested series of pairs, with the second item of the innermost pair being the empty value) While the cons function always takes two values, both list and append can take any number of values.</w:t>
      </w:r>
      <w:r w:rsidRPr="00E96A88">
        <w:t xml:space="preserve"> </w:t>
      </w:r>
      <w:r>
        <w:t>The append function builds a list, but each of its arguments must also be a list, and in contrast to the list function, each argument list is chained onto the previous, which makes one long list of all those elements.</w:t>
      </w:r>
    </w:p>
    <w:p w:rsidR="00E96A88" w:rsidRDefault="00E96A88" w:rsidP="00E96A88">
      <w:r>
        <w:lastRenderedPageBreak/>
        <w:t>Part 2:</w:t>
      </w:r>
    </w:p>
    <w:p w:rsidR="00E96A88" w:rsidRDefault="00E96A88" w:rsidP="00E96A88">
      <w:r>
        <w:t>Part 1</w:t>
      </w:r>
    </w:p>
    <w:p w:rsidR="00E96A88" w:rsidRDefault="00E96A88" w:rsidP="00E96A88">
      <w:r>
        <w:rPr>
          <w:noProof/>
          <w:lang w:eastAsia="en-IE"/>
        </w:rPr>
        <w:drawing>
          <wp:inline distT="0" distB="0" distL="0" distR="0" wp14:anchorId="2DF1F6BE" wp14:editId="621E9F37">
            <wp:extent cx="4324350" cy="3589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028" cy="3593774"/>
                    </a:xfrm>
                    <a:prstGeom prst="rect">
                      <a:avLst/>
                    </a:prstGeom>
                  </pic:spPr>
                </pic:pic>
              </a:graphicData>
            </a:graphic>
          </wp:inline>
        </w:drawing>
      </w:r>
    </w:p>
    <w:p w:rsidR="00E96A88" w:rsidRDefault="00E96A88" w:rsidP="00E96A88">
      <w:r>
        <w:t>Part 2</w:t>
      </w:r>
    </w:p>
    <w:p w:rsidR="00E96A88" w:rsidRDefault="00E96A88" w:rsidP="00E96A88">
      <w:r>
        <w:rPr>
          <w:noProof/>
          <w:lang w:eastAsia="en-IE"/>
        </w:rPr>
        <w:drawing>
          <wp:inline distT="0" distB="0" distL="0" distR="0" wp14:anchorId="07889F39" wp14:editId="24C0567C">
            <wp:extent cx="256222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162050"/>
                    </a:xfrm>
                    <a:prstGeom prst="rect">
                      <a:avLst/>
                    </a:prstGeom>
                  </pic:spPr>
                </pic:pic>
              </a:graphicData>
            </a:graphic>
          </wp:inline>
        </w:drawing>
      </w:r>
    </w:p>
    <w:p w:rsidR="00BA0E6E" w:rsidRDefault="00BA0E6E" w:rsidP="00E96A88">
      <w:r>
        <w:t>Answer:</w:t>
      </w:r>
    </w:p>
    <w:p w:rsidR="00E96A88" w:rsidRDefault="00E96A88" w:rsidP="00E96A88">
      <w:r>
        <w:rPr>
          <w:noProof/>
          <w:lang w:eastAsia="en-IE"/>
        </w:rPr>
        <w:drawing>
          <wp:inline distT="0" distB="0" distL="0" distR="0" wp14:anchorId="39723667" wp14:editId="27C61FB7">
            <wp:extent cx="26955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704850"/>
                    </a:xfrm>
                    <a:prstGeom prst="rect">
                      <a:avLst/>
                    </a:prstGeom>
                  </pic:spPr>
                </pic:pic>
              </a:graphicData>
            </a:graphic>
          </wp:inline>
        </w:drawing>
      </w:r>
    </w:p>
    <w:p w:rsidR="00BA0E6E" w:rsidRDefault="00BA0E6E" w:rsidP="00E96A88">
      <w:r>
        <w:t>Part 3:</w:t>
      </w:r>
    </w:p>
    <w:p w:rsidR="00BA0E6E" w:rsidRDefault="00BA0E6E" w:rsidP="00E96A88">
      <w:r>
        <w:rPr>
          <w:noProof/>
          <w:lang w:eastAsia="en-IE"/>
        </w:rPr>
        <w:drawing>
          <wp:inline distT="0" distB="0" distL="0" distR="0" wp14:anchorId="6E4D2DE0" wp14:editId="7E9CB769">
            <wp:extent cx="49434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942975"/>
                    </a:xfrm>
                    <a:prstGeom prst="rect">
                      <a:avLst/>
                    </a:prstGeom>
                  </pic:spPr>
                </pic:pic>
              </a:graphicData>
            </a:graphic>
          </wp:inline>
        </w:drawing>
      </w:r>
    </w:p>
    <w:p w:rsidR="00BA0E6E" w:rsidRDefault="00BA0E6E" w:rsidP="00E96A88">
      <w:pPr>
        <w:rPr>
          <w:noProof/>
          <w:lang w:eastAsia="en-IE"/>
        </w:rPr>
      </w:pPr>
      <w:r>
        <w:t>Answer</w:t>
      </w:r>
    </w:p>
    <w:p w:rsidR="00BA0E6E" w:rsidRDefault="00BA0E6E" w:rsidP="00E96A88">
      <w:r>
        <w:rPr>
          <w:noProof/>
          <w:lang w:eastAsia="en-IE"/>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3562350" cy="417212"/>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2350" cy="417212"/>
                    </a:xfrm>
                    <a:prstGeom prst="rect">
                      <a:avLst/>
                    </a:prstGeom>
                  </pic:spPr>
                </pic:pic>
              </a:graphicData>
            </a:graphic>
            <wp14:sizeRelH relativeFrom="margin">
              <wp14:pctWidth>0</wp14:pctWidth>
            </wp14:sizeRelH>
            <wp14:sizeRelV relativeFrom="margin">
              <wp14:pctHeight>0</wp14:pctHeight>
            </wp14:sizeRelV>
          </wp:anchor>
        </w:drawing>
      </w:r>
    </w:p>
    <w:p w:rsidR="00BA0E6E" w:rsidRDefault="00BA0E6E" w:rsidP="00E96A88">
      <w:r>
        <w:lastRenderedPageBreak/>
        <w:t>Part 4:</w:t>
      </w:r>
    </w:p>
    <w:p w:rsidR="00BA0E6E" w:rsidRDefault="00BA0E6E" w:rsidP="00E96A88">
      <w:r>
        <w:rPr>
          <w:noProof/>
          <w:lang w:eastAsia="en-IE"/>
        </w:rPr>
        <w:drawing>
          <wp:inline distT="0" distB="0" distL="0" distR="0" wp14:anchorId="5B0131F1" wp14:editId="63BEA5F5">
            <wp:extent cx="465772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666875"/>
                    </a:xfrm>
                    <a:prstGeom prst="rect">
                      <a:avLst/>
                    </a:prstGeom>
                  </pic:spPr>
                </pic:pic>
              </a:graphicData>
            </a:graphic>
          </wp:inline>
        </w:drawing>
      </w:r>
    </w:p>
    <w:p w:rsidR="00BA0E6E" w:rsidRDefault="00BA0E6E" w:rsidP="00E96A88">
      <w:r>
        <w:t>Answer</w:t>
      </w:r>
    </w:p>
    <w:p w:rsidR="00BA0E6E" w:rsidRDefault="00BA0E6E" w:rsidP="00E96A88">
      <w:r>
        <w:rPr>
          <w:noProof/>
          <w:lang w:eastAsia="en-IE"/>
        </w:rPr>
        <w:drawing>
          <wp:inline distT="0" distB="0" distL="0" distR="0" wp14:anchorId="64AB9448" wp14:editId="1D2397B1">
            <wp:extent cx="33528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342900"/>
                    </a:xfrm>
                    <a:prstGeom prst="rect">
                      <a:avLst/>
                    </a:prstGeom>
                  </pic:spPr>
                </pic:pic>
              </a:graphicData>
            </a:graphic>
          </wp:inline>
        </w:drawing>
      </w:r>
    </w:p>
    <w:p w:rsidR="00BA0E6E" w:rsidRDefault="00BA0E6E" w:rsidP="00E96A88">
      <w:r>
        <w:t>Part 5:</w:t>
      </w:r>
    </w:p>
    <w:p w:rsidR="00BA0E6E" w:rsidRDefault="00BA0E6E" w:rsidP="00E96A88">
      <w:r>
        <w:rPr>
          <w:noProof/>
          <w:lang w:eastAsia="en-IE"/>
        </w:rPr>
        <w:drawing>
          <wp:inline distT="0" distB="0" distL="0" distR="0" wp14:anchorId="062ADBD3" wp14:editId="6C4B1C13">
            <wp:extent cx="40005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1809750"/>
                    </a:xfrm>
                    <a:prstGeom prst="rect">
                      <a:avLst/>
                    </a:prstGeom>
                  </pic:spPr>
                </pic:pic>
              </a:graphicData>
            </a:graphic>
          </wp:inline>
        </w:drawing>
      </w:r>
    </w:p>
    <w:p w:rsidR="00BA0E6E" w:rsidRDefault="00BA0E6E" w:rsidP="00E96A88">
      <w:r>
        <w:t>Answer</w:t>
      </w:r>
    </w:p>
    <w:p w:rsidR="00BA0E6E" w:rsidRDefault="00BA0E6E" w:rsidP="00E96A88">
      <w:r>
        <w:rPr>
          <w:noProof/>
          <w:lang w:eastAsia="en-IE"/>
        </w:rPr>
        <w:drawing>
          <wp:inline distT="0" distB="0" distL="0" distR="0" wp14:anchorId="71D89E47" wp14:editId="3021E7B0">
            <wp:extent cx="397192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361950"/>
                    </a:xfrm>
                    <a:prstGeom prst="rect">
                      <a:avLst/>
                    </a:prstGeom>
                  </pic:spPr>
                </pic:pic>
              </a:graphicData>
            </a:graphic>
          </wp:inline>
        </w:drawing>
      </w:r>
    </w:p>
    <w:p w:rsidR="00BA0E6E" w:rsidRDefault="00BA0E6E" w:rsidP="00E96A88">
      <w:r>
        <w:t>Part 6</w:t>
      </w:r>
    </w:p>
    <w:p w:rsidR="00BA0E6E" w:rsidRDefault="00BA0E6E" w:rsidP="00E96A88">
      <w:r>
        <w:rPr>
          <w:noProof/>
          <w:lang w:eastAsia="en-IE"/>
        </w:rPr>
        <w:drawing>
          <wp:inline distT="0" distB="0" distL="0" distR="0" wp14:anchorId="3C9EEB86" wp14:editId="53AAB83F">
            <wp:extent cx="5731510" cy="8483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48360"/>
                    </a:xfrm>
                    <a:prstGeom prst="rect">
                      <a:avLst/>
                    </a:prstGeom>
                  </pic:spPr>
                </pic:pic>
              </a:graphicData>
            </a:graphic>
          </wp:inline>
        </w:drawing>
      </w:r>
    </w:p>
    <w:p w:rsidR="00BA0E6E" w:rsidRDefault="00BA0E6E" w:rsidP="00E96A88">
      <w:r>
        <w:t>Answer</w:t>
      </w:r>
    </w:p>
    <w:p w:rsidR="00BA0E6E" w:rsidRDefault="00BA0E6E" w:rsidP="00E96A88">
      <w:r>
        <w:rPr>
          <w:noProof/>
          <w:lang w:eastAsia="en-IE"/>
        </w:rPr>
        <w:drawing>
          <wp:inline distT="0" distB="0" distL="0" distR="0" wp14:anchorId="00F3AEC9" wp14:editId="6CF00CE3">
            <wp:extent cx="3381375" cy="342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42900"/>
                    </a:xfrm>
                    <a:prstGeom prst="rect">
                      <a:avLst/>
                    </a:prstGeom>
                  </pic:spPr>
                </pic:pic>
              </a:graphicData>
            </a:graphic>
          </wp:inline>
        </w:drawing>
      </w:r>
    </w:p>
    <w:p w:rsidR="00BA0E6E" w:rsidRDefault="00BA0E6E" w:rsidP="00E96A88"/>
    <w:p w:rsidR="00BA0E6E" w:rsidRDefault="00BA0E6E" w:rsidP="00E96A88"/>
    <w:p w:rsidR="00BA0E6E" w:rsidRDefault="00BA0E6E" w:rsidP="00E96A88"/>
    <w:p w:rsidR="00BA0E6E" w:rsidRDefault="00BA0E6E" w:rsidP="00E96A88"/>
    <w:p w:rsidR="00BA0E6E" w:rsidRDefault="00BA0E6E" w:rsidP="00E96A88">
      <w:r>
        <w:lastRenderedPageBreak/>
        <w:t>Part 3:</w:t>
      </w:r>
    </w:p>
    <w:p w:rsidR="00BA0E6E" w:rsidRDefault="00BA0E6E" w:rsidP="00E96A88">
      <w:r>
        <w:t xml:space="preserve">Tree </w:t>
      </w:r>
    </w:p>
    <w:p w:rsidR="002D181E" w:rsidRDefault="002D181E" w:rsidP="00E96A88">
      <w:r>
        <w:rPr>
          <w:noProof/>
          <w:lang w:eastAsia="en-IE"/>
        </w:rPr>
        <w:drawing>
          <wp:inline distT="0" distB="0" distL="0" distR="0" wp14:anchorId="11592B68" wp14:editId="5A4A1C3A">
            <wp:extent cx="5731510" cy="5619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1975"/>
                    </a:xfrm>
                    <a:prstGeom prst="rect">
                      <a:avLst/>
                    </a:prstGeom>
                  </pic:spPr>
                </pic:pic>
              </a:graphicData>
            </a:graphic>
          </wp:inline>
        </w:drawing>
      </w:r>
    </w:p>
    <w:p w:rsidR="002D181E" w:rsidRDefault="002D181E" w:rsidP="00E96A88">
      <w:r>
        <w:t>Part A</w:t>
      </w:r>
    </w:p>
    <w:p w:rsidR="002D181E" w:rsidRDefault="002D181E" w:rsidP="00E96A88">
      <w:r>
        <w:rPr>
          <w:noProof/>
          <w:lang w:eastAsia="en-IE"/>
        </w:rPr>
        <w:drawing>
          <wp:inline distT="0" distB="0" distL="0" distR="0" wp14:anchorId="01B34450" wp14:editId="206E3E6A">
            <wp:extent cx="151447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475" cy="1428750"/>
                    </a:xfrm>
                    <a:prstGeom prst="rect">
                      <a:avLst/>
                    </a:prstGeom>
                  </pic:spPr>
                </pic:pic>
              </a:graphicData>
            </a:graphic>
          </wp:inline>
        </w:drawing>
      </w:r>
    </w:p>
    <w:p w:rsidR="002D181E" w:rsidRDefault="002D181E" w:rsidP="00E96A88">
      <w:r>
        <w:t>Part B</w:t>
      </w:r>
    </w:p>
    <w:p w:rsidR="002D181E" w:rsidRDefault="002D181E" w:rsidP="00E96A88">
      <w:r>
        <w:rPr>
          <w:noProof/>
          <w:lang w:eastAsia="en-IE"/>
        </w:rPr>
        <w:drawing>
          <wp:inline distT="0" distB="0" distL="0" distR="0" wp14:anchorId="50F22925" wp14:editId="4E39853D">
            <wp:extent cx="159067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0675" cy="542925"/>
                    </a:xfrm>
                    <a:prstGeom prst="rect">
                      <a:avLst/>
                    </a:prstGeom>
                  </pic:spPr>
                </pic:pic>
              </a:graphicData>
            </a:graphic>
          </wp:inline>
        </w:drawing>
      </w:r>
    </w:p>
    <w:p w:rsidR="002D181E" w:rsidRDefault="002D181E" w:rsidP="00E96A88">
      <w:r>
        <w:t>Part C&amp;D</w:t>
      </w:r>
    </w:p>
    <w:p w:rsidR="002D181E" w:rsidRDefault="002D181E" w:rsidP="00E96A88">
      <w:r>
        <w:rPr>
          <w:noProof/>
          <w:lang w:eastAsia="en-IE"/>
        </w:rPr>
        <w:drawing>
          <wp:inline distT="0" distB="0" distL="0" distR="0" wp14:anchorId="2CE06FFC" wp14:editId="4DD8D1A5">
            <wp:extent cx="5731510" cy="4768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6885"/>
                    </a:xfrm>
                    <a:prstGeom prst="rect">
                      <a:avLst/>
                    </a:prstGeom>
                  </pic:spPr>
                </pic:pic>
              </a:graphicData>
            </a:graphic>
          </wp:inline>
        </w:drawing>
      </w:r>
    </w:p>
    <w:p w:rsidR="002D181E" w:rsidRDefault="002D181E" w:rsidP="00E96A88">
      <w:r>
        <w:t>Part E</w:t>
      </w:r>
    </w:p>
    <w:p w:rsidR="002D181E" w:rsidRDefault="002D181E" w:rsidP="00E96A88">
      <w:r>
        <w:rPr>
          <w:noProof/>
          <w:lang w:eastAsia="en-IE"/>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1075055</wp:posOffset>
            </wp:positionV>
            <wp:extent cx="1952625" cy="3226594"/>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2625" cy="322659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E"/>
        </w:rPr>
        <w:drawing>
          <wp:inline distT="0" distB="0" distL="0" distR="0" wp14:anchorId="081FE324" wp14:editId="6715BC3E">
            <wp:extent cx="1285875" cy="1724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5875" cy="1724025"/>
                    </a:xfrm>
                    <a:prstGeom prst="rect">
                      <a:avLst/>
                    </a:prstGeom>
                  </pic:spPr>
                </pic:pic>
              </a:graphicData>
            </a:graphic>
          </wp:inline>
        </w:drawing>
      </w:r>
    </w:p>
    <w:p w:rsidR="002D181E" w:rsidRDefault="002D181E" w:rsidP="00E96A88">
      <w:r>
        <w:t>Part F ------_ &gt;</w:t>
      </w:r>
    </w:p>
    <w:p w:rsidR="002D181E" w:rsidRDefault="002D181E" w:rsidP="00E96A88"/>
    <w:p w:rsidR="002D181E" w:rsidRDefault="002D181E" w:rsidP="00E96A88"/>
    <w:p w:rsidR="00BA0E6E" w:rsidRDefault="00BA0E6E" w:rsidP="00E96A88"/>
    <w:p w:rsidR="00BA0E6E" w:rsidRDefault="00BA0E6E" w:rsidP="00E96A88"/>
    <w:p w:rsidR="00E96A88" w:rsidRDefault="00E96A88">
      <w:bookmarkStart w:id="0" w:name="_GoBack"/>
      <w:bookmarkEnd w:id="0"/>
    </w:p>
    <w:sectPr w:rsidR="00E96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E6E" w:rsidRDefault="00BA0E6E" w:rsidP="00BA0E6E">
      <w:pPr>
        <w:spacing w:after="0" w:line="240" w:lineRule="auto"/>
      </w:pPr>
      <w:r>
        <w:separator/>
      </w:r>
    </w:p>
  </w:endnote>
  <w:endnote w:type="continuationSeparator" w:id="0">
    <w:p w:rsidR="00BA0E6E" w:rsidRDefault="00BA0E6E" w:rsidP="00BA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E6E" w:rsidRDefault="00BA0E6E" w:rsidP="00BA0E6E">
      <w:pPr>
        <w:spacing w:after="0" w:line="240" w:lineRule="auto"/>
      </w:pPr>
      <w:r>
        <w:separator/>
      </w:r>
    </w:p>
  </w:footnote>
  <w:footnote w:type="continuationSeparator" w:id="0">
    <w:p w:rsidR="00BA0E6E" w:rsidRDefault="00BA0E6E" w:rsidP="00BA0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49"/>
    <w:rsid w:val="002D181E"/>
    <w:rsid w:val="00B64BFB"/>
    <w:rsid w:val="00BA0E6E"/>
    <w:rsid w:val="00CD50FA"/>
    <w:rsid w:val="00E24A49"/>
    <w:rsid w:val="00E96A88"/>
    <w:rsid w:val="00EF51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878"/>
  <w15:chartTrackingRefBased/>
  <w15:docId w15:val="{92D3FEA7-17D6-407C-BF6C-EAA465F6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A49"/>
    <w:rPr>
      <w:color w:val="0563C1" w:themeColor="hyperlink"/>
      <w:u w:val="single"/>
    </w:rPr>
  </w:style>
  <w:style w:type="paragraph" w:styleId="Header">
    <w:name w:val="header"/>
    <w:basedOn w:val="Normal"/>
    <w:link w:val="HeaderChar"/>
    <w:uiPriority w:val="99"/>
    <w:unhideWhenUsed/>
    <w:rsid w:val="00BA0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E6E"/>
  </w:style>
  <w:style w:type="paragraph" w:styleId="Footer">
    <w:name w:val="footer"/>
    <w:basedOn w:val="Normal"/>
    <w:link w:val="FooterChar"/>
    <w:uiPriority w:val="99"/>
    <w:unhideWhenUsed/>
    <w:rsid w:val="00BA0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MarcBlain/ct331_assignment2"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90D32D94</Template>
  <TotalTime>41</TotalTime>
  <Pages>4</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BLAIN</dc:creator>
  <cp:keywords/>
  <dc:description/>
  <cp:lastModifiedBy>MARC  BLAIN</cp:lastModifiedBy>
  <cp:revision>2</cp:revision>
  <dcterms:created xsi:type="dcterms:W3CDTF">2017-10-26T12:58:00Z</dcterms:created>
  <dcterms:modified xsi:type="dcterms:W3CDTF">2017-10-26T13:39:00Z</dcterms:modified>
</cp:coreProperties>
</file>